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17" w:type="pct"/>
        <w:tblLayout w:type="fixed"/>
        <w:tblLook w:val="0000" w:firstRow="0" w:lastRow="0" w:firstColumn="0" w:lastColumn="0" w:noHBand="0" w:noVBand="0"/>
      </w:tblPr>
      <w:tblGrid>
        <w:gridCol w:w="5811"/>
        <w:gridCol w:w="4660"/>
      </w:tblGrid>
      <w:tr w:rsidR="005E053E" w:rsidRPr="004972CF" w:rsidTr="009D4D8F">
        <w:trPr>
          <w:gridAfter w:val="1"/>
          <w:wAfter w:w="4660" w:type="dxa"/>
          <w:trHeight w:val="1588"/>
        </w:trPr>
        <w:tc>
          <w:tcPr>
            <w:tcW w:w="5811" w:type="dxa"/>
          </w:tcPr>
          <w:p w:rsidR="005E053E" w:rsidRPr="009D4D8F" w:rsidRDefault="00592EA3" w:rsidP="0089496E">
            <w:pPr>
              <w:pStyle w:val="CompanyName"/>
              <w:rPr>
                <w:lang w:val="es-ES"/>
              </w:rPr>
            </w:pPr>
            <w:r w:rsidRPr="009D4D8F">
              <w:rPr>
                <w:lang w:val="es-ES"/>
              </w:rPr>
              <w:t>{{</w:t>
            </w:r>
            <w:proofErr w:type="spellStart"/>
            <w:r w:rsidRPr="009D4D8F">
              <w:rPr>
                <w:lang w:val="es-ES"/>
              </w:rPr>
              <w:t>rz_empresa</w:t>
            </w:r>
            <w:proofErr w:type="spellEnd"/>
            <w:r w:rsidRPr="009D4D8F">
              <w:rPr>
                <w:lang w:val="es-ES"/>
              </w:rPr>
              <w:t>}}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 xml:space="preserve">RUC </w:t>
            </w:r>
            <w:r w:rsidR="00592EA3">
              <w:rPr>
                <w:b/>
                <w:sz w:val="18"/>
                <w:lang w:val="es-ES"/>
              </w:rPr>
              <w:t>{{</w:t>
            </w:r>
            <w:r w:rsidR="00871718">
              <w:rPr>
                <w:b/>
                <w:sz w:val="18"/>
                <w:lang w:val="es-ES"/>
              </w:rPr>
              <w:t xml:space="preserve"> </w:t>
            </w:r>
            <w:proofErr w:type="spellStart"/>
            <w:r w:rsidR="00592EA3">
              <w:rPr>
                <w:b/>
                <w:sz w:val="18"/>
                <w:lang w:val="es-ES"/>
              </w:rPr>
              <w:t>ruc_empresa</w:t>
            </w:r>
            <w:proofErr w:type="spellEnd"/>
            <w:r w:rsidR="00871718">
              <w:rPr>
                <w:b/>
                <w:sz w:val="18"/>
                <w:lang w:val="es-ES"/>
              </w:rPr>
              <w:t xml:space="preserve"> </w:t>
            </w:r>
            <w:r w:rsidR="00592EA3">
              <w:rPr>
                <w:b/>
                <w:sz w:val="18"/>
                <w:lang w:val="es-ES"/>
              </w:rPr>
              <w:t>}}</w:t>
            </w:r>
          </w:p>
          <w:p w:rsidR="005E053E" w:rsidRDefault="00592EA3" w:rsidP="008E50C8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r w:rsidR="00871718"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direccion_empresa</w:t>
            </w:r>
            <w:proofErr w:type="spellEnd"/>
            <w:r w:rsidR="00871718">
              <w:rPr>
                <w:rStyle w:val="st"/>
              </w:rPr>
              <w:t xml:space="preserve"> </w:t>
            </w:r>
            <w:r>
              <w:rPr>
                <w:rStyle w:val="st"/>
              </w:rPr>
              <w:t>}}</w:t>
            </w:r>
          </w:p>
          <w:p w:rsidR="007D7FBF" w:rsidRDefault="007D7FBF" w:rsidP="007D7FBF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proofErr w:type="spellStart"/>
            <w:r>
              <w:rPr>
                <w:rStyle w:val="st"/>
              </w:rPr>
              <w:t>lugemp</w:t>
            </w:r>
            <w:proofErr w:type="spellEnd"/>
            <w:r>
              <w:rPr>
                <w:rStyle w:val="st"/>
              </w:rPr>
              <w:t>}}</w:t>
            </w:r>
          </w:p>
          <w:p w:rsidR="007D7FBF" w:rsidRDefault="00B54C9A" w:rsidP="008E50C8">
            <w:pPr>
              <w:rPr>
                <w:rStyle w:val="st"/>
              </w:rPr>
            </w:pPr>
            <w:r>
              <w:rPr>
                <w:rStyle w:val="st"/>
              </w:rPr>
              <w:t>ECUADOR</w:t>
            </w: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Pr="00B54C9A" w:rsidRDefault="001F01CD" w:rsidP="008E50C8">
            <w:pPr>
              <w:rPr>
                <w:lang w:val="es-ES"/>
              </w:rPr>
            </w:pPr>
          </w:p>
        </w:tc>
      </w:tr>
      <w:tr w:rsidR="0037128B" w:rsidRPr="00175981" w:rsidTr="009D4D8F">
        <w:trPr>
          <w:cantSplit/>
          <w:trHeight w:hRule="exact" w:val="477"/>
        </w:trPr>
        <w:tc>
          <w:tcPr>
            <w:tcW w:w="5811" w:type="dxa"/>
            <w:shd w:val="clear" w:color="auto" w:fill="D9D9D9" w:themeFill="background1" w:themeFillShade="D9"/>
          </w:tcPr>
          <w:p w:rsidR="0037128B" w:rsidRPr="00FB1126" w:rsidRDefault="00AE337E" w:rsidP="00F9403F">
            <w:pPr>
              <w:tabs>
                <w:tab w:val="right" w:pos="4932"/>
              </w:tabs>
              <w:ind w:left="34"/>
              <w:jc w:val="center"/>
              <w:rPr>
                <w:b/>
                <w:lang w:val="es-ES"/>
              </w:rPr>
            </w:pPr>
            <w:r>
              <w:rPr>
                <w:b/>
                <w:sz w:val="28"/>
                <w:lang w:val="es-ES"/>
              </w:rPr>
              <w:t>{{</w:t>
            </w:r>
            <w:proofErr w:type="spellStart"/>
            <w:r>
              <w:rPr>
                <w:b/>
                <w:sz w:val="28"/>
                <w:lang w:val="es-ES"/>
              </w:rPr>
              <w:t>tipodoc</w:t>
            </w:r>
            <w:proofErr w:type="spellEnd"/>
            <w:r>
              <w:rPr>
                <w:b/>
                <w:sz w:val="28"/>
                <w:lang w:val="es-ES"/>
              </w:rPr>
              <w:t>}}</w:t>
            </w:r>
            <w:r w:rsidR="00413830" w:rsidRPr="00FB1126">
              <w:rPr>
                <w:b/>
                <w:sz w:val="28"/>
                <w:lang w:val="es-ES"/>
              </w:rPr>
              <w:t xml:space="preserve"> N° {{ </w:t>
            </w:r>
            <w:proofErr w:type="spellStart"/>
            <w:r w:rsidR="00413830" w:rsidRPr="00FB1126">
              <w:rPr>
                <w:b/>
                <w:sz w:val="28"/>
                <w:lang w:val="es-ES"/>
              </w:rPr>
              <w:t>num_pedido</w:t>
            </w:r>
            <w:proofErr w:type="spellEnd"/>
            <w:r w:rsidR="00413830" w:rsidRPr="00FB1126">
              <w:rPr>
                <w:b/>
                <w:sz w:val="28"/>
                <w:lang w:val="es-ES"/>
              </w:rPr>
              <w:t xml:space="preserve"> }}</w:t>
            </w:r>
          </w:p>
        </w:tc>
        <w:tc>
          <w:tcPr>
            <w:tcW w:w="4660" w:type="dxa"/>
            <w:shd w:val="clear" w:color="auto" w:fill="auto"/>
            <w:vAlign w:val="center"/>
          </w:tcPr>
          <w:p w:rsidR="0037128B" w:rsidRPr="00D6494A" w:rsidRDefault="0037128B" w:rsidP="00413830">
            <w:pPr>
              <w:ind w:left="396" w:right="1250"/>
              <w:jc w:val="center"/>
              <w:rPr>
                <w:b/>
                <w:sz w:val="28"/>
                <w:szCs w:val="28"/>
                <w:lang w:val="es-EC"/>
              </w:rPr>
            </w:pPr>
          </w:p>
        </w:tc>
      </w:tr>
      <w:tr w:rsidR="00E002BA" w:rsidRPr="001E344F" w:rsidTr="009D4D8F">
        <w:trPr>
          <w:trHeight w:val="1267"/>
        </w:trPr>
        <w:tc>
          <w:tcPr>
            <w:tcW w:w="10471" w:type="dxa"/>
            <w:gridSpan w:val="2"/>
          </w:tcPr>
          <w:tbl>
            <w:tblPr>
              <w:tblStyle w:val="Tablaconcuadrcula"/>
              <w:tblW w:w="11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5"/>
              <w:gridCol w:w="3629"/>
              <w:gridCol w:w="72"/>
              <w:gridCol w:w="1913"/>
              <w:gridCol w:w="1503"/>
              <w:gridCol w:w="1982"/>
              <w:gridCol w:w="216"/>
            </w:tblGrid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Fecha de emisión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/>
                    <w:jc w:val="right"/>
                  </w:pPr>
                  <w:r>
                    <w:t xml:space="preserve">{{ </w:t>
                  </w:r>
                  <w:proofErr w:type="spellStart"/>
                  <w:r>
                    <w:t>fectra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Vendedor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 w:hanging="77"/>
                  </w:pPr>
                  <w:r>
                    <w:t xml:space="preserve">{{ </w:t>
                  </w:r>
                  <w:proofErr w:type="spellStart"/>
                  <w:r>
                    <w:t>nomven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D65AC5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Forma de pago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condiciones_pago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79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identificacion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Validez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validez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direccion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Tiempo de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5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 w:rsidRPr="00F9403F">
                    <w:t>tiempo_entrega</w:t>
                  </w:r>
                  <w:proofErr w:type="spellEnd"/>
                  <w:r w:rsidRPr="00F9403F">
                    <w:t xml:space="preserve"> </w:t>
                  </w:r>
                  <w:r>
                    <w:t>}}</w:t>
                  </w:r>
                </w:p>
              </w:tc>
            </w:tr>
            <w:tr w:rsidR="001E344F" w:rsidRPr="00003E99" w:rsidTr="00F9403F">
              <w:trPr>
                <w:trHeight w:val="382"/>
              </w:trPr>
              <w:tc>
                <w:tcPr>
                  <w:tcW w:w="2075" w:type="dxa"/>
                </w:tcPr>
                <w:p w:rsidR="001E344F" w:rsidRDefault="001E344F" w:rsidP="001E344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3701" w:type="dxa"/>
                  <w:gridSpan w:val="2"/>
                </w:tcPr>
                <w:p w:rsidR="001E344F" w:rsidRPr="00003E99" w:rsidRDefault="001E344F" w:rsidP="001E344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1E344F" w:rsidRDefault="001E344F" w:rsidP="001E344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Fecha de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1E344F" w:rsidRPr="00003E99" w:rsidRDefault="001E344F" w:rsidP="001E344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color w:val="FF0000"/>
                      <w:lang w:val="es-ES"/>
                    </w:rPr>
                    <w:t xml:space="preserve">   </w:t>
                  </w:r>
                  <w:r w:rsidRPr="00E340A5">
                    <w:rPr>
                      <w:b/>
                      <w:color w:val="FF0000"/>
                      <w:lang w:val="es-ES"/>
                    </w:rPr>
                    <w:t xml:space="preserve">{{ </w:t>
                  </w:r>
                  <w:proofErr w:type="spellStart"/>
                  <w:r w:rsidRPr="00E340A5">
                    <w:rPr>
                      <w:b/>
                      <w:color w:val="FF0000"/>
                      <w:lang w:val="es-ES"/>
                    </w:rPr>
                    <w:t>fecha_entrega</w:t>
                  </w:r>
                  <w:proofErr w:type="spellEnd"/>
                  <w:r w:rsidRPr="00E340A5">
                    <w:rPr>
                      <w:b/>
                      <w:color w:val="FF0000"/>
                      <w:lang w:val="es-ES"/>
                    </w:rPr>
                    <w:t xml:space="preserve"> }}</w:t>
                  </w:r>
                </w:p>
              </w:tc>
            </w:tr>
            <w:tr w:rsidR="001E344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1E344F" w:rsidRDefault="001E344F" w:rsidP="001E344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3701" w:type="dxa"/>
                  <w:gridSpan w:val="2"/>
                </w:tcPr>
                <w:p w:rsidR="001E344F" w:rsidRPr="00003E99" w:rsidRDefault="001E344F" w:rsidP="001E344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  <w:tc>
                <w:tcPr>
                  <w:tcW w:w="1913" w:type="dxa"/>
                </w:tcPr>
                <w:p w:rsidR="001E344F" w:rsidRDefault="001E344F" w:rsidP="001E344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1E344F" w:rsidRPr="00D11D59" w:rsidRDefault="001E344F" w:rsidP="001E344F">
                  <w:pPr>
                    <w:tabs>
                      <w:tab w:val="right" w:pos="4932"/>
                    </w:tabs>
                    <w:rPr>
                      <w:lang w:val="es-ES"/>
                    </w:rPr>
                  </w:pPr>
                  <w:r w:rsidRPr="00D11D59">
                    <w:rPr>
                      <w:lang w:val="es-ES"/>
                    </w:rPr>
                    <w:t>{{</w:t>
                  </w:r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u w:val="single"/>
                      <w:lang w:val="es-ES"/>
                    </w:rPr>
                    <w:t>direccio</w:t>
                  </w:r>
                  <w:r w:rsidRPr="00D11D59">
                    <w:rPr>
                      <w:u w:val="single"/>
                      <w:lang w:val="es-ES"/>
                    </w:rPr>
                    <w:t>n_entrega</w:t>
                  </w:r>
                  <w:proofErr w:type="spellEnd"/>
                  <w:r>
                    <w:rPr>
                      <w:u w:val="single"/>
                      <w:lang w:val="es-ES"/>
                    </w:rPr>
                    <w:t xml:space="preserve"> </w:t>
                  </w:r>
                  <w:r w:rsidRPr="00D11D59">
                    <w:rPr>
                      <w:lang w:val="es-ES"/>
                    </w:rPr>
                    <w:t>}}</w:t>
                  </w:r>
                </w:p>
              </w:tc>
            </w:tr>
            <w:tr w:rsidR="001E344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1E344F" w:rsidRDefault="001E344F" w:rsidP="001E344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2"/>
                </w:tcPr>
                <w:p w:rsidR="001E344F" w:rsidRDefault="001E344F" w:rsidP="001E344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  <w:tc>
                <w:tcPr>
                  <w:tcW w:w="1913" w:type="dxa"/>
                </w:tcPr>
                <w:p w:rsidR="001E344F" w:rsidRDefault="001E344F" w:rsidP="001E344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1E344F" w:rsidRDefault="001E344F" w:rsidP="001E344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</w:tr>
            <w:tr w:rsidR="001E344F" w:rsidRPr="001E344F" w:rsidTr="00F9403F">
              <w:trPr>
                <w:gridAfter w:val="1"/>
                <w:wAfter w:w="216" w:type="dxa"/>
                <w:trHeight w:val="190"/>
              </w:trPr>
              <w:tc>
                <w:tcPr>
                  <w:tcW w:w="2075" w:type="dxa"/>
                  <w:shd w:val="clear" w:color="auto" w:fill="D9D9D9" w:themeFill="background1" w:themeFillShade="D9"/>
                </w:tcPr>
                <w:p w:rsidR="001E344F" w:rsidRPr="00003E99" w:rsidRDefault="001E344F" w:rsidP="001E344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         Total pedido</w:t>
                  </w:r>
                </w:p>
              </w:tc>
              <w:tc>
                <w:tcPr>
                  <w:tcW w:w="3629" w:type="dxa"/>
                  <w:shd w:val="clear" w:color="auto" w:fill="D9D9D9" w:themeFill="background1" w:themeFillShade="D9"/>
                </w:tcPr>
                <w:p w:rsidR="001E344F" w:rsidRPr="00BB330F" w:rsidRDefault="001E344F" w:rsidP="001E344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  <w:r w:rsidRPr="001E344F">
                    <w:rPr>
                      <w:b/>
                      <w:lang w:val="es-ES"/>
                    </w:rPr>
                    <w:t xml:space="preserve">USD </w:t>
                  </w:r>
                  <w:r>
                    <w:rPr>
                      <w:b/>
                      <w:sz w:val="18"/>
                      <w:lang w:val="es-ES"/>
                    </w:rPr>
                    <w:t>{{"</w:t>
                  </w:r>
                  <w:r w:rsidRPr="00052D4F">
                    <w:rPr>
                      <w:b/>
                      <w:sz w:val="18"/>
                      <w:lang w:val="es-ES"/>
                    </w:rPr>
                    <w:t>{:,</w:t>
                  </w:r>
                  <w:r>
                    <w:rPr>
                      <w:b/>
                      <w:sz w:val="18"/>
                      <w:lang w:val="es-ES"/>
                    </w:rPr>
                    <w:t>.2f</w:t>
                  </w:r>
                  <w:r w:rsidRPr="00052D4F">
                    <w:rPr>
                      <w:b/>
                      <w:sz w:val="18"/>
                      <w:lang w:val="es-ES"/>
                    </w:rPr>
                    <w:t>}</w:t>
                  </w:r>
                  <w:r>
                    <w:rPr>
                      <w:b/>
                      <w:sz w:val="18"/>
                      <w:lang w:val="es-ES"/>
                    </w:rPr>
                    <w:t>".</w:t>
                  </w:r>
                  <w:proofErr w:type="spellStart"/>
                  <w:r w:rsidRPr="00423652">
                    <w:rPr>
                      <w:b/>
                      <w:sz w:val="18"/>
                      <w:lang w:val="es-ES"/>
                    </w:rPr>
                    <w:t>format</w:t>
                  </w:r>
                  <w:proofErr w:type="spellEnd"/>
                  <w:r w:rsidRPr="00423652">
                    <w:rPr>
                      <w:b/>
                      <w:sz w:val="18"/>
                      <w:lang w:val="es-ES"/>
                    </w:rPr>
                    <w:t>(</w:t>
                  </w:r>
                  <w:proofErr w:type="spellStart"/>
                  <w:r w:rsidRPr="00423652">
                    <w:rPr>
                      <w:b/>
                      <w:sz w:val="18"/>
                      <w:lang w:val="es-ES"/>
                    </w:rPr>
                    <w:t>total_pedido</w:t>
                  </w:r>
                  <w:proofErr w:type="spellEnd"/>
                  <w:r w:rsidRPr="00423652">
                    <w:rPr>
                      <w:b/>
                      <w:sz w:val="18"/>
                      <w:lang w:val="es-ES"/>
                    </w:rPr>
                    <w:t>)}}</w:t>
                  </w:r>
                </w:p>
              </w:tc>
              <w:tc>
                <w:tcPr>
                  <w:tcW w:w="3488" w:type="dxa"/>
                  <w:gridSpan w:val="3"/>
                </w:tcPr>
                <w:p w:rsidR="001E344F" w:rsidRPr="00003E99" w:rsidRDefault="001E344F" w:rsidP="001E344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1982" w:type="dxa"/>
                </w:tcPr>
                <w:p w:rsidR="001E344F" w:rsidRPr="00BB330F" w:rsidRDefault="001E344F" w:rsidP="001E344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8A2A5F">
      <w:pPr>
        <w:rPr>
          <w:lang w:val="es-ES"/>
        </w:rPr>
      </w:pPr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4.95pt;margin-top:14.95pt;width:113.8pt;height:113.8pt;z-index:251668480;mso-position-horizontal-relative:text;mso-position-vertical-relative:page;mso-width-relative:page;mso-height-relative:page">
            <v:imagedata r:id="rId9" o:title=""/>
            <w10:wrap anchory="page"/>
          </v:shape>
          <o:OLEObject Type="Embed" ProgID="PBrush" ShapeID="_x0000_s1026" DrawAspect="Content" ObjectID="_1794294629" r:id="rId10"/>
        </w:object>
      </w:r>
      <w:bookmarkEnd w:id="0"/>
    </w:p>
    <w:p w:rsidR="0093568C" w:rsidRPr="00003E99" w:rsidRDefault="0093568C" w:rsidP="00AB10A5">
      <w:pPr>
        <w:rPr>
          <w:lang w:val="es-ES"/>
        </w:rPr>
      </w:pPr>
    </w:p>
    <w:tbl>
      <w:tblPr>
        <w:tblW w:w="5026" w:type="pct"/>
        <w:tblInd w:w="-147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748"/>
        <w:gridCol w:w="2984"/>
        <w:gridCol w:w="567"/>
        <w:gridCol w:w="1120"/>
        <w:gridCol w:w="1278"/>
        <w:gridCol w:w="161"/>
        <w:gridCol w:w="1266"/>
        <w:gridCol w:w="851"/>
        <w:gridCol w:w="1414"/>
      </w:tblGrid>
      <w:tr w:rsidR="00F64516" w:rsidRPr="001E3C2E" w:rsidTr="00903E78">
        <w:trPr>
          <w:cantSplit/>
          <w:trHeight w:val="105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>
              <w:rPr>
                <w:sz w:val="14"/>
                <w:lang w:val="es-ES"/>
              </w:rPr>
              <w:t>igo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prec uNT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580789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473D38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</w:p>
        </w:tc>
      </w:tr>
      <w:tr w:rsidR="002D64D0" w:rsidRPr="002D64D0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F64516" w:rsidRPr="003D342E" w:rsidTr="00903E78">
        <w:trPr>
          <w:cantSplit/>
          <w:trHeight w:val="196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d.nomart</w:t>
            </w:r>
            <w:proofErr w:type="spellEnd"/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d.coduni</w:t>
            </w:r>
            <w:proofErr w:type="spellEnd"/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6B12A8" w:rsidRPr="00003DE3" w:rsidRDefault="006B12A8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2601DF">
              <w:rPr>
                <w:sz w:val="14"/>
                <w:lang w:val="es-ES"/>
              </w:rPr>
              <w:t>%.0</w:t>
            </w:r>
            <w:r>
              <w:rPr>
                <w:sz w:val="14"/>
                <w:lang w:val="es-ES"/>
              </w:rPr>
              <w:t>f"|format(</w:t>
            </w:r>
            <w:proofErr w:type="spellStart"/>
            <w:r w:rsidRPr="00003DE3">
              <w:rPr>
                <w:sz w:val="14"/>
                <w:lang w:val="es-ES"/>
              </w:rPr>
              <w:t>d.cantid</w:t>
            </w:r>
            <w:proofErr w:type="spellEnd"/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 w:rsidR="00507E84">
              <w:rPr>
                <w:sz w:val="14"/>
                <w:lang w:val="es-ES"/>
              </w:rPr>
              <w:t>“</w:t>
            </w:r>
            <w:r w:rsidR="00E82797">
              <w:rPr>
                <w:sz w:val="14"/>
                <w:lang w:val="es-ES"/>
              </w:rPr>
              <w:t>{:,.6</w:t>
            </w:r>
            <w:r w:rsidR="00507E84" w:rsidRPr="00507E84">
              <w:rPr>
                <w:sz w:val="14"/>
                <w:lang w:val="es-ES"/>
              </w:rPr>
              <w:t>f}</w:t>
            </w:r>
            <w:r w:rsidR="00507E84">
              <w:rPr>
                <w:sz w:val="14"/>
                <w:lang w:val="es-ES"/>
              </w:rPr>
              <w:t>".</w:t>
            </w:r>
            <w:proofErr w:type="spellStart"/>
            <w:r w:rsidR="001C5AD9">
              <w:rPr>
                <w:sz w:val="14"/>
                <w:lang w:val="es-ES"/>
              </w:rPr>
              <w:t>format</w:t>
            </w:r>
            <w:proofErr w:type="spellEnd"/>
            <w:r w:rsidR="001C5AD9">
              <w:rPr>
                <w:sz w:val="14"/>
                <w:lang w:val="es-ES"/>
              </w:rPr>
              <w:t>(</w:t>
            </w:r>
            <w:proofErr w:type="spellStart"/>
            <w:r w:rsidR="000B5587">
              <w:rPr>
                <w:sz w:val="14"/>
                <w:lang w:val="es-ES"/>
              </w:rPr>
              <w:t>d.</w:t>
            </w:r>
            <w:r w:rsidR="001C5AD9">
              <w:rPr>
                <w:sz w:val="14"/>
                <w:lang w:val="es-ES"/>
              </w:rPr>
              <w:t>preuni</w:t>
            </w:r>
            <w:proofErr w:type="spellEnd"/>
            <w:r w:rsidR="001C5AD9"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9A15E7">
            <w:pPr>
              <w:ind w:left="191"/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d.num_docs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A378F6" w:rsidRDefault="00A378F6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BC01E2" w:rsidRPr="00BC01E2">
              <w:rPr>
                <w:sz w:val="14"/>
                <w:lang w:val="es-ES"/>
              </w:rPr>
              <w:t>{:,.2f}</w:t>
            </w:r>
            <w:r w:rsidR="00BC01E2">
              <w:rPr>
                <w:sz w:val="14"/>
                <w:lang w:val="es-ES"/>
              </w:rPr>
              <w:t>".</w:t>
            </w:r>
            <w:proofErr w:type="spellStart"/>
            <w:r>
              <w:rPr>
                <w:sz w:val="14"/>
                <w:lang w:val="es-ES"/>
              </w:rPr>
              <w:t>format</w:t>
            </w:r>
            <w:proofErr w:type="spellEnd"/>
            <w:r>
              <w:rPr>
                <w:sz w:val="14"/>
                <w:lang w:val="es-ES"/>
              </w:rPr>
              <w:t>(</w:t>
            </w:r>
            <w:proofErr w:type="spellStart"/>
            <w:r>
              <w:rPr>
                <w:sz w:val="14"/>
                <w:lang w:val="es-ES"/>
              </w:rPr>
              <w:t>d.totren</w:t>
            </w:r>
            <w:proofErr w:type="spellEnd"/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  <w:p w:rsidR="009A15E7" w:rsidRPr="00003DE3" w:rsidRDefault="009A15E7" w:rsidP="00A378F6">
            <w:pPr>
              <w:rPr>
                <w:sz w:val="14"/>
                <w:u w:val="single"/>
                <w:lang w:val="es-ES"/>
              </w:rPr>
            </w:pPr>
          </w:p>
        </w:tc>
      </w:tr>
      <w:tr w:rsidR="002D64D0" w:rsidRPr="003D342E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9A443A">
            <w:pPr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9A443A">
              <w:rPr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5A1B59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{{"</w:t>
            </w:r>
            <w:r w:rsidR="005A1B59">
              <w:rPr>
                <w:sz w:val="16"/>
                <w:lang w:val="es-ES"/>
              </w:rPr>
              <w:t>{:,.2f}".</w:t>
            </w:r>
            <w:proofErr w:type="spellStart"/>
            <w:r w:rsidR="00423652">
              <w:rPr>
                <w:sz w:val="16"/>
                <w:lang w:val="es-ES"/>
              </w:rPr>
              <w:t>format</w:t>
            </w:r>
            <w:proofErr w:type="spellEnd"/>
            <w:r w:rsidR="00423652">
              <w:rPr>
                <w:sz w:val="16"/>
                <w:lang w:val="es-ES"/>
              </w:rPr>
              <w:t>(</w:t>
            </w:r>
            <w:proofErr w:type="spellStart"/>
            <w:r w:rsidR="00423652">
              <w:rPr>
                <w:sz w:val="16"/>
                <w:lang w:val="es-ES"/>
              </w:rPr>
              <w:t>totnet</w:t>
            </w:r>
            <w:proofErr w:type="spellEnd"/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1E344F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74427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IVA</w:t>
            </w:r>
            <w:r>
              <w:rPr>
                <w:b/>
                <w:sz w:val="14"/>
                <w:lang w:val="es-ES"/>
              </w:rPr>
              <w:t xml:space="preserve"> {{ iva_pctje}}%</w:t>
            </w:r>
            <w:r w:rsidRPr="003D342E">
              <w:rPr>
                <w:b/>
                <w:sz w:val="14"/>
                <w:lang w:val="es-ES"/>
              </w:rPr>
              <w:t xml:space="preserve"> 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42365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</w:t>
            </w:r>
            <w:r w:rsidR="00D901C3">
              <w:rPr>
                <w:sz w:val="16"/>
                <w:lang w:val="es-ES"/>
              </w:rPr>
              <w:t>"</w:t>
            </w:r>
            <w:r w:rsidR="005A1B59">
              <w:rPr>
                <w:sz w:val="16"/>
                <w:lang w:val="es-ES"/>
              </w:rPr>
              <w:t>{</w:t>
            </w:r>
            <w:r w:rsidR="00D901C3">
              <w:rPr>
                <w:sz w:val="16"/>
                <w:lang w:val="es-ES"/>
              </w:rPr>
              <w:t>:,.2f}".</w:t>
            </w:r>
            <w:proofErr w:type="spellStart"/>
            <w:r w:rsidR="00423652">
              <w:rPr>
                <w:sz w:val="16"/>
                <w:lang w:val="es-ES"/>
              </w:rPr>
              <w:t>format</w:t>
            </w:r>
            <w:proofErr w:type="spellEnd"/>
            <w:r w:rsidR="00423652">
              <w:rPr>
                <w:sz w:val="16"/>
                <w:lang w:val="es-ES"/>
              </w:rPr>
              <w:t>(</w:t>
            </w:r>
            <w:proofErr w:type="spellStart"/>
            <w:r w:rsidR="00423652">
              <w:rPr>
                <w:sz w:val="16"/>
                <w:lang w:val="es-ES"/>
              </w:rPr>
              <w:t>iva_cantidad</w:t>
            </w:r>
            <w:proofErr w:type="spellEnd"/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1E344F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9A443A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pedido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Default="002D2368" w:rsidP="009A443A">
            <w:pPr>
              <w:pStyle w:val="Amount"/>
              <w:jc w:val="center"/>
              <w:rPr>
                <w:b/>
                <w:sz w:val="18"/>
                <w:lang w:val="es-ES"/>
              </w:rPr>
            </w:pPr>
            <w:r>
              <w:rPr>
                <w:b/>
                <w:sz w:val="18"/>
                <w:lang w:val="es-ES"/>
              </w:rPr>
              <w:t>USD</w:t>
            </w:r>
          </w:p>
          <w:p w:rsidR="00052D4F" w:rsidRPr="001E344F" w:rsidRDefault="00052D4F" w:rsidP="009A443A">
            <w:pPr>
              <w:pStyle w:val="Amount"/>
              <w:jc w:val="center"/>
              <w:rPr>
                <w:b/>
                <w:lang w:val="es-ES"/>
              </w:rPr>
            </w:pPr>
            <w:r>
              <w:rPr>
                <w:b/>
                <w:sz w:val="18"/>
                <w:lang w:val="es-ES"/>
              </w:rPr>
              <w:t>{{"</w:t>
            </w:r>
            <w:r w:rsidRPr="00052D4F">
              <w:rPr>
                <w:b/>
                <w:sz w:val="18"/>
                <w:lang w:val="es-ES"/>
              </w:rPr>
              <w:t>{:,</w:t>
            </w:r>
            <w:r w:rsidR="00020788">
              <w:rPr>
                <w:b/>
                <w:sz w:val="18"/>
                <w:lang w:val="es-ES"/>
              </w:rPr>
              <w:t>.2f</w:t>
            </w:r>
            <w:r w:rsidRPr="00052D4F">
              <w:rPr>
                <w:b/>
                <w:sz w:val="18"/>
                <w:lang w:val="es-ES"/>
              </w:rPr>
              <w:t>}</w:t>
            </w:r>
            <w:r>
              <w:rPr>
                <w:b/>
                <w:sz w:val="18"/>
                <w:lang w:val="es-ES"/>
              </w:rPr>
              <w:t>".</w:t>
            </w:r>
            <w:proofErr w:type="spellStart"/>
            <w:r w:rsidRPr="00423652">
              <w:rPr>
                <w:b/>
                <w:sz w:val="18"/>
                <w:lang w:val="es-ES"/>
              </w:rPr>
              <w:t>format</w:t>
            </w:r>
            <w:proofErr w:type="spellEnd"/>
            <w:r w:rsidRPr="00423652">
              <w:rPr>
                <w:b/>
                <w:sz w:val="18"/>
                <w:lang w:val="es-ES"/>
              </w:rPr>
              <w:t>(</w:t>
            </w:r>
            <w:proofErr w:type="spellStart"/>
            <w:r w:rsidRPr="00423652">
              <w:rPr>
                <w:b/>
                <w:sz w:val="18"/>
                <w:lang w:val="es-ES"/>
              </w:rPr>
              <w:t>total_pedido</w:t>
            </w:r>
            <w:proofErr w:type="spellEnd"/>
            <w:r w:rsidRPr="00423652">
              <w:rPr>
                <w:b/>
                <w:sz w:val="18"/>
                <w:lang w:val="es-ES"/>
              </w:rPr>
              <w:t>)}}</w:t>
            </w:r>
          </w:p>
        </w:tc>
      </w:tr>
    </w:tbl>
    <w:tbl>
      <w:tblPr>
        <w:tblpPr w:leftFromText="180" w:rightFromText="180" w:vertAnchor="text" w:tblpY="373"/>
        <w:tblW w:w="4968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257"/>
      </w:tblGrid>
      <w:tr w:rsidR="007C5E85" w:rsidRPr="001E3C2E" w:rsidTr="00737BAF">
        <w:trPr>
          <w:cantSplit/>
          <w:trHeight w:val="197"/>
        </w:trPr>
        <w:tc>
          <w:tcPr>
            <w:tcW w:w="11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8076C7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</w:t>
            </w:r>
          </w:p>
        </w:tc>
      </w:tr>
      <w:tr w:rsidR="007C5E85" w:rsidRPr="001E344F" w:rsidTr="00737BAF">
        <w:trPr>
          <w:cantSplit/>
          <w:trHeight w:val="1963"/>
        </w:trPr>
        <w:tc>
          <w:tcPr>
            <w:tcW w:w="11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12F52" w:rsidRPr="001E344F" w:rsidRDefault="00C03FA1" w:rsidP="007C5E85">
            <w:pPr>
              <w:pStyle w:val="Amount"/>
              <w:jc w:val="left"/>
              <w:rPr>
                <w:b/>
                <w:sz w:val="14"/>
                <w:lang w:val="es-ES"/>
              </w:rPr>
            </w:pPr>
            <w:r w:rsidRPr="001E344F">
              <w:rPr>
                <w:b/>
                <w:sz w:val="14"/>
                <w:lang w:val="es-ES"/>
              </w:rPr>
              <w:t>OBSERVACION</w:t>
            </w:r>
            <w:r w:rsidR="004E10EC" w:rsidRPr="001E344F">
              <w:rPr>
                <w:b/>
                <w:sz w:val="14"/>
                <w:lang w:val="es-ES"/>
              </w:rPr>
              <w:t>ES</w:t>
            </w:r>
            <w:r w:rsidRPr="001E344F">
              <w:rPr>
                <w:b/>
                <w:sz w:val="14"/>
                <w:lang w:val="es-ES"/>
              </w:rPr>
              <w:t>:</w:t>
            </w:r>
            <w:r w:rsidR="006910CC" w:rsidRPr="001E344F">
              <w:rPr>
                <w:b/>
                <w:sz w:val="14"/>
                <w:lang w:val="es-ES"/>
              </w:rPr>
              <w:t xml:space="preserve"> </w:t>
            </w:r>
          </w:p>
          <w:p w:rsidR="00692F74" w:rsidRPr="001E344F" w:rsidRDefault="00C34B14" w:rsidP="007C5E85">
            <w:pPr>
              <w:pStyle w:val="Amount"/>
              <w:jc w:val="left"/>
              <w:rPr>
                <w:sz w:val="14"/>
                <w:lang w:val="es-ES"/>
              </w:rPr>
            </w:pPr>
            <w:proofErr w:type="gramStart"/>
            <w:r w:rsidRPr="001E344F">
              <w:rPr>
                <w:sz w:val="14"/>
                <w:lang w:val="es-ES"/>
              </w:rPr>
              <w:t xml:space="preserve">{{ </w:t>
            </w:r>
            <w:proofErr w:type="spellStart"/>
            <w:r w:rsidRPr="001E344F">
              <w:rPr>
                <w:sz w:val="14"/>
                <w:lang w:val="es-ES"/>
              </w:rPr>
              <w:t>observ</w:t>
            </w:r>
            <w:proofErr w:type="spellEnd"/>
            <w:proofErr w:type="gramEnd"/>
            <w:r w:rsidRPr="001E344F">
              <w:rPr>
                <w:sz w:val="14"/>
                <w:lang w:val="es-ES"/>
              </w:rPr>
              <w:t xml:space="preserve"> }}</w:t>
            </w:r>
          </w:p>
          <w:p w:rsidR="00F34D16" w:rsidRPr="001E344F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1E344F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1E344F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1E344F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1E344F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1E344F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1E344F" w:rsidRDefault="00EC275B" w:rsidP="007C5E85">
            <w:pPr>
              <w:pStyle w:val="Amount"/>
              <w:jc w:val="left"/>
              <w:rPr>
                <w:sz w:val="14"/>
                <w:lang w:val="es-ES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78863C" wp14:editId="48C27022">
                      <wp:simplePos x="0" y="0"/>
                      <wp:positionH relativeFrom="column">
                        <wp:posOffset>1420866</wp:posOffset>
                      </wp:positionH>
                      <wp:positionV relativeFrom="paragraph">
                        <wp:posOffset>52705</wp:posOffset>
                      </wp:positionV>
                      <wp:extent cx="1009015" cy="0"/>
                      <wp:effectExtent l="0" t="0" r="1968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59105A" id="Conector recto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9pt,4.15pt" to="191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" strokecolor="black [3040]"/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94B5B5" wp14:editId="770BA2D6">
                      <wp:simplePos x="0" y="0"/>
                      <wp:positionH relativeFrom="column">
                        <wp:posOffset>2886710</wp:posOffset>
                      </wp:positionH>
                      <wp:positionV relativeFrom="paragraph">
                        <wp:posOffset>51435</wp:posOffset>
                      </wp:positionV>
                      <wp:extent cx="1026160" cy="0"/>
                      <wp:effectExtent l="0" t="0" r="2159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A0189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3pt,4.05pt" to="308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" strokecolor="black [3040]"/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72F3E4" wp14:editId="190326F4">
                      <wp:simplePos x="0" y="0"/>
                      <wp:positionH relativeFrom="column">
                        <wp:posOffset>4378061</wp:posOffset>
                      </wp:positionH>
                      <wp:positionV relativeFrom="paragraph">
                        <wp:posOffset>54610</wp:posOffset>
                      </wp:positionV>
                      <wp:extent cx="914400" cy="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B3FBFE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4.3pt" to="416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" strokecolor="black [3040]"/>
                  </w:pict>
                </mc:Fallback>
              </mc:AlternateContent>
            </w:r>
            <w:r w:rsidR="00767D32"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F8D45" wp14:editId="4B9B4C15">
                      <wp:simplePos x="0" y="0"/>
                      <wp:positionH relativeFrom="column">
                        <wp:posOffset>46834</wp:posOffset>
                      </wp:positionH>
                      <wp:positionV relativeFrom="paragraph">
                        <wp:posOffset>52813</wp:posOffset>
                      </wp:positionV>
                      <wp:extent cx="1026544" cy="0"/>
                      <wp:effectExtent l="0" t="0" r="2159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5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41646C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15pt" to="8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WrsQEAALMDAAAOAAAAZHJzL2Uyb0RvYy54bWysU8GOEzEMvSPxD1HudKbdZY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" strokecolor="black [3040]"/>
                  </w:pict>
                </mc:Fallback>
              </mc:AlternateContent>
            </w:r>
          </w:p>
          <w:p w:rsidR="00F34D16" w:rsidRPr="001E344F" w:rsidRDefault="00767D32" w:rsidP="007C5E85">
            <w:pPr>
              <w:pStyle w:val="Amount"/>
              <w:jc w:val="left"/>
              <w:rPr>
                <w:b/>
                <w:sz w:val="14"/>
                <w:lang w:val="es-ES"/>
              </w:rPr>
            </w:pPr>
            <w:r w:rsidRPr="001E344F">
              <w:rPr>
                <w:sz w:val="14"/>
                <w:lang w:val="es-ES"/>
              </w:rPr>
              <w:t xml:space="preserve">     </w:t>
            </w:r>
            <w:r w:rsidR="00F34D16" w:rsidRPr="001E344F">
              <w:rPr>
                <w:sz w:val="14"/>
                <w:lang w:val="es-ES"/>
              </w:rPr>
              <w:t xml:space="preserve">ELABORADO POR            </w:t>
            </w:r>
            <w:r w:rsidRPr="001E344F">
              <w:rPr>
                <w:sz w:val="14"/>
                <w:lang w:val="es-ES"/>
              </w:rPr>
              <w:t xml:space="preserve">    </w:t>
            </w:r>
            <w:r w:rsidR="00F34D16" w:rsidRPr="001E344F">
              <w:rPr>
                <w:sz w:val="14"/>
                <w:lang w:val="es-ES"/>
              </w:rPr>
              <w:t xml:space="preserve">      SOLICITADO POR                  </w:t>
            </w:r>
            <w:r w:rsidRPr="001E344F">
              <w:rPr>
                <w:sz w:val="14"/>
                <w:lang w:val="es-ES"/>
              </w:rPr>
              <w:t xml:space="preserve">        </w:t>
            </w:r>
            <w:r w:rsidR="00F34D16" w:rsidRPr="001E344F">
              <w:rPr>
                <w:sz w:val="14"/>
                <w:lang w:val="es-ES"/>
              </w:rPr>
              <w:t xml:space="preserve">APROBADO POR                  </w:t>
            </w:r>
            <w:r w:rsidRPr="001E344F">
              <w:rPr>
                <w:sz w:val="14"/>
                <w:lang w:val="es-ES"/>
              </w:rPr>
              <w:t xml:space="preserve">       </w:t>
            </w:r>
            <w:r w:rsidR="00F34D16" w:rsidRPr="001E344F">
              <w:rPr>
                <w:sz w:val="14"/>
                <w:lang w:val="es-ES"/>
              </w:rPr>
              <w:t xml:space="preserve"> REVISADO POR</w:t>
            </w:r>
          </w:p>
        </w:tc>
      </w:tr>
    </w:tbl>
    <w:p w:rsidR="00637090" w:rsidRPr="001E344F" w:rsidRDefault="00637090" w:rsidP="00D45B4A">
      <w:pPr>
        <w:pStyle w:val="ThankYou"/>
        <w:jc w:val="left"/>
        <w:rPr>
          <w:lang w:val="es-ES"/>
        </w:rPr>
      </w:pPr>
    </w:p>
    <w:sectPr w:rsidR="00637090" w:rsidRPr="001E344F" w:rsidSect="00AB10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A5F" w:rsidRDefault="008A2A5F" w:rsidP="005E053E">
      <w:pPr>
        <w:spacing w:line="240" w:lineRule="auto"/>
      </w:pPr>
      <w:r>
        <w:separator/>
      </w:r>
    </w:p>
  </w:endnote>
  <w:endnote w:type="continuationSeparator" w:id="0">
    <w:p w:rsidR="008A2A5F" w:rsidRDefault="008A2A5F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A5F" w:rsidRDefault="008A2A5F" w:rsidP="005E053E">
      <w:pPr>
        <w:spacing w:line="240" w:lineRule="auto"/>
      </w:pPr>
      <w:r>
        <w:separator/>
      </w:r>
    </w:p>
  </w:footnote>
  <w:footnote w:type="continuationSeparator" w:id="0">
    <w:p w:rsidR="008A2A5F" w:rsidRDefault="008A2A5F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16975"/>
    <w:rsid w:val="00020788"/>
    <w:rsid w:val="00033338"/>
    <w:rsid w:val="0003396D"/>
    <w:rsid w:val="00052D4F"/>
    <w:rsid w:val="00061A46"/>
    <w:rsid w:val="000826D6"/>
    <w:rsid w:val="0008697E"/>
    <w:rsid w:val="000A1130"/>
    <w:rsid w:val="000A3752"/>
    <w:rsid w:val="000A3F38"/>
    <w:rsid w:val="000B5587"/>
    <w:rsid w:val="000C1511"/>
    <w:rsid w:val="000E31BD"/>
    <w:rsid w:val="00101952"/>
    <w:rsid w:val="001034A4"/>
    <w:rsid w:val="0010594B"/>
    <w:rsid w:val="00120EAC"/>
    <w:rsid w:val="00164C43"/>
    <w:rsid w:val="00174CE5"/>
    <w:rsid w:val="00175981"/>
    <w:rsid w:val="001808EA"/>
    <w:rsid w:val="001922F9"/>
    <w:rsid w:val="00195811"/>
    <w:rsid w:val="001A1101"/>
    <w:rsid w:val="001B0A03"/>
    <w:rsid w:val="001B6158"/>
    <w:rsid w:val="001C5AD9"/>
    <w:rsid w:val="001E035B"/>
    <w:rsid w:val="001E1635"/>
    <w:rsid w:val="001E344F"/>
    <w:rsid w:val="001E39B3"/>
    <w:rsid w:val="001E3C2E"/>
    <w:rsid w:val="001F01CD"/>
    <w:rsid w:val="001F3EEC"/>
    <w:rsid w:val="0021009B"/>
    <w:rsid w:val="00225606"/>
    <w:rsid w:val="00233691"/>
    <w:rsid w:val="00245232"/>
    <w:rsid w:val="002601DF"/>
    <w:rsid w:val="00261D18"/>
    <w:rsid w:val="00291467"/>
    <w:rsid w:val="002B1B2A"/>
    <w:rsid w:val="002B6D04"/>
    <w:rsid w:val="002C4D28"/>
    <w:rsid w:val="002C4FD2"/>
    <w:rsid w:val="002C5273"/>
    <w:rsid w:val="002D2368"/>
    <w:rsid w:val="002D2412"/>
    <w:rsid w:val="002D64D0"/>
    <w:rsid w:val="00305185"/>
    <w:rsid w:val="00325294"/>
    <w:rsid w:val="00341D54"/>
    <w:rsid w:val="003472C0"/>
    <w:rsid w:val="0036738E"/>
    <w:rsid w:val="0037128B"/>
    <w:rsid w:val="003813A2"/>
    <w:rsid w:val="003900FD"/>
    <w:rsid w:val="003C21BD"/>
    <w:rsid w:val="003C65F7"/>
    <w:rsid w:val="003C78FF"/>
    <w:rsid w:val="003D2FFA"/>
    <w:rsid w:val="003D342E"/>
    <w:rsid w:val="003E59BD"/>
    <w:rsid w:val="003F03CA"/>
    <w:rsid w:val="00403EC6"/>
    <w:rsid w:val="00413830"/>
    <w:rsid w:val="00420781"/>
    <w:rsid w:val="00423652"/>
    <w:rsid w:val="00441BF6"/>
    <w:rsid w:val="004547BE"/>
    <w:rsid w:val="00463D5B"/>
    <w:rsid w:val="00471AD5"/>
    <w:rsid w:val="00473D38"/>
    <w:rsid w:val="00473FA7"/>
    <w:rsid w:val="004972CF"/>
    <w:rsid w:val="004A0F77"/>
    <w:rsid w:val="004A7672"/>
    <w:rsid w:val="004D3905"/>
    <w:rsid w:val="004D75E1"/>
    <w:rsid w:val="004E0396"/>
    <w:rsid w:val="004E10EC"/>
    <w:rsid w:val="005044AA"/>
    <w:rsid w:val="00507E84"/>
    <w:rsid w:val="005340E2"/>
    <w:rsid w:val="00546687"/>
    <w:rsid w:val="00555CC2"/>
    <w:rsid w:val="00557E32"/>
    <w:rsid w:val="00571F42"/>
    <w:rsid w:val="00580789"/>
    <w:rsid w:val="00586B07"/>
    <w:rsid w:val="00592EA3"/>
    <w:rsid w:val="005935F7"/>
    <w:rsid w:val="005A1B59"/>
    <w:rsid w:val="005A6D66"/>
    <w:rsid w:val="005B4A43"/>
    <w:rsid w:val="005B5B8F"/>
    <w:rsid w:val="005C7523"/>
    <w:rsid w:val="005E053E"/>
    <w:rsid w:val="005E5DAC"/>
    <w:rsid w:val="005F0CFC"/>
    <w:rsid w:val="005F5A69"/>
    <w:rsid w:val="00621A2B"/>
    <w:rsid w:val="00621F5C"/>
    <w:rsid w:val="00626CE4"/>
    <w:rsid w:val="00627777"/>
    <w:rsid w:val="00630A1E"/>
    <w:rsid w:val="00637090"/>
    <w:rsid w:val="00641851"/>
    <w:rsid w:val="006910CC"/>
    <w:rsid w:val="00692F74"/>
    <w:rsid w:val="0069535A"/>
    <w:rsid w:val="006B12A8"/>
    <w:rsid w:val="006D1A5E"/>
    <w:rsid w:val="006D4C5D"/>
    <w:rsid w:val="006D4DF7"/>
    <w:rsid w:val="006E2861"/>
    <w:rsid w:val="00706294"/>
    <w:rsid w:val="00712F52"/>
    <w:rsid w:val="00716C8B"/>
    <w:rsid w:val="00721BC2"/>
    <w:rsid w:val="007338F1"/>
    <w:rsid w:val="00737BAF"/>
    <w:rsid w:val="00744272"/>
    <w:rsid w:val="00767D32"/>
    <w:rsid w:val="00771409"/>
    <w:rsid w:val="00787860"/>
    <w:rsid w:val="00793C6F"/>
    <w:rsid w:val="007A4162"/>
    <w:rsid w:val="007A6895"/>
    <w:rsid w:val="007B1BFA"/>
    <w:rsid w:val="007B7A26"/>
    <w:rsid w:val="007C5E85"/>
    <w:rsid w:val="007C68FB"/>
    <w:rsid w:val="007D7FBF"/>
    <w:rsid w:val="007E6F94"/>
    <w:rsid w:val="007F2F84"/>
    <w:rsid w:val="007F3D8D"/>
    <w:rsid w:val="00804F4D"/>
    <w:rsid w:val="008076C7"/>
    <w:rsid w:val="00807B4B"/>
    <w:rsid w:val="008211E4"/>
    <w:rsid w:val="00823B44"/>
    <w:rsid w:val="0085640F"/>
    <w:rsid w:val="00863994"/>
    <w:rsid w:val="00871718"/>
    <w:rsid w:val="00883E41"/>
    <w:rsid w:val="0089496E"/>
    <w:rsid w:val="008964B0"/>
    <w:rsid w:val="008A2A5F"/>
    <w:rsid w:val="008C1DFD"/>
    <w:rsid w:val="008C3A18"/>
    <w:rsid w:val="008C4F21"/>
    <w:rsid w:val="008D2D8C"/>
    <w:rsid w:val="008E50C8"/>
    <w:rsid w:val="00903A91"/>
    <w:rsid w:val="00903E78"/>
    <w:rsid w:val="00914CC4"/>
    <w:rsid w:val="00931908"/>
    <w:rsid w:val="00932607"/>
    <w:rsid w:val="0093568C"/>
    <w:rsid w:val="0094628E"/>
    <w:rsid w:val="00952882"/>
    <w:rsid w:val="009740C1"/>
    <w:rsid w:val="0098166D"/>
    <w:rsid w:val="00983AB2"/>
    <w:rsid w:val="00985A71"/>
    <w:rsid w:val="009931F6"/>
    <w:rsid w:val="009A15E7"/>
    <w:rsid w:val="009A443A"/>
    <w:rsid w:val="009B1EC5"/>
    <w:rsid w:val="009B4093"/>
    <w:rsid w:val="009B5B21"/>
    <w:rsid w:val="009B6957"/>
    <w:rsid w:val="009D4D8F"/>
    <w:rsid w:val="00A378F6"/>
    <w:rsid w:val="00A67B29"/>
    <w:rsid w:val="00A9535E"/>
    <w:rsid w:val="00AA2A96"/>
    <w:rsid w:val="00AB03C9"/>
    <w:rsid w:val="00AB10A5"/>
    <w:rsid w:val="00AB392E"/>
    <w:rsid w:val="00AC62C0"/>
    <w:rsid w:val="00AE337E"/>
    <w:rsid w:val="00AE4749"/>
    <w:rsid w:val="00AE71D8"/>
    <w:rsid w:val="00AF5AE3"/>
    <w:rsid w:val="00AF6741"/>
    <w:rsid w:val="00B12582"/>
    <w:rsid w:val="00B20595"/>
    <w:rsid w:val="00B20738"/>
    <w:rsid w:val="00B52054"/>
    <w:rsid w:val="00B54C9A"/>
    <w:rsid w:val="00B764B8"/>
    <w:rsid w:val="00B8131C"/>
    <w:rsid w:val="00B84A26"/>
    <w:rsid w:val="00B84AAA"/>
    <w:rsid w:val="00B92851"/>
    <w:rsid w:val="00BB330F"/>
    <w:rsid w:val="00BC01E2"/>
    <w:rsid w:val="00BD7A44"/>
    <w:rsid w:val="00BE141F"/>
    <w:rsid w:val="00BE5B8F"/>
    <w:rsid w:val="00BF69EB"/>
    <w:rsid w:val="00C03FA1"/>
    <w:rsid w:val="00C0580C"/>
    <w:rsid w:val="00C063A8"/>
    <w:rsid w:val="00C1665A"/>
    <w:rsid w:val="00C34B14"/>
    <w:rsid w:val="00C40E0B"/>
    <w:rsid w:val="00C53D74"/>
    <w:rsid w:val="00C60CDF"/>
    <w:rsid w:val="00C70167"/>
    <w:rsid w:val="00C82710"/>
    <w:rsid w:val="00C92368"/>
    <w:rsid w:val="00CD5FFD"/>
    <w:rsid w:val="00CD6B68"/>
    <w:rsid w:val="00CE0D93"/>
    <w:rsid w:val="00CF53AD"/>
    <w:rsid w:val="00D115C4"/>
    <w:rsid w:val="00D121FD"/>
    <w:rsid w:val="00D146AE"/>
    <w:rsid w:val="00D221AC"/>
    <w:rsid w:val="00D27F14"/>
    <w:rsid w:val="00D4146A"/>
    <w:rsid w:val="00D45B4A"/>
    <w:rsid w:val="00D45E69"/>
    <w:rsid w:val="00D5326F"/>
    <w:rsid w:val="00D6494A"/>
    <w:rsid w:val="00D65048"/>
    <w:rsid w:val="00D65AC5"/>
    <w:rsid w:val="00D76A11"/>
    <w:rsid w:val="00D901C3"/>
    <w:rsid w:val="00D9609C"/>
    <w:rsid w:val="00DC38C2"/>
    <w:rsid w:val="00DD5711"/>
    <w:rsid w:val="00DE307A"/>
    <w:rsid w:val="00DF6EDE"/>
    <w:rsid w:val="00E002BA"/>
    <w:rsid w:val="00E33EB1"/>
    <w:rsid w:val="00E42BB1"/>
    <w:rsid w:val="00E544AE"/>
    <w:rsid w:val="00E6107D"/>
    <w:rsid w:val="00E63C25"/>
    <w:rsid w:val="00E66A6C"/>
    <w:rsid w:val="00E7288E"/>
    <w:rsid w:val="00E82797"/>
    <w:rsid w:val="00EC275B"/>
    <w:rsid w:val="00EF27AA"/>
    <w:rsid w:val="00F05724"/>
    <w:rsid w:val="00F070F1"/>
    <w:rsid w:val="00F25CF3"/>
    <w:rsid w:val="00F34D16"/>
    <w:rsid w:val="00F3789B"/>
    <w:rsid w:val="00F52042"/>
    <w:rsid w:val="00F64516"/>
    <w:rsid w:val="00F84B03"/>
    <w:rsid w:val="00F90551"/>
    <w:rsid w:val="00F9403F"/>
    <w:rsid w:val="00F96647"/>
    <w:rsid w:val="00F97AA9"/>
    <w:rsid w:val="00FB08CF"/>
    <w:rsid w:val="00FB1126"/>
    <w:rsid w:val="00FB1848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1D92CD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6ABF9D-DE24-4490-A5E6-6AE759D6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1307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Pedido SIACIWEB</vt:lpstr>
      <vt:lpstr>Sales invoice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SIACIWEB</dc:title>
  <dc:creator>Carlos Ledezma</dc:creator>
  <cp:lastModifiedBy>SOPORTE</cp:lastModifiedBy>
  <cp:revision>188</cp:revision>
  <cp:lastPrinted>2019-10-09T21:50:00Z</cp:lastPrinted>
  <dcterms:created xsi:type="dcterms:W3CDTF">2019-10-09T21:17:00Z</dcterms:created>
  <dcterms:modified xsi:type="dcterms:W3CDTF">2024-11-28T15:24:00Z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